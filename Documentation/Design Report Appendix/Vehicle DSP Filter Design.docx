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5DCAB" w14:textId="77777777" w:rsidR="00716CC0" w:rsidRDefault="00716CC0">
      <w:pPr>
        <w:rPr>
          <w:b/>
        </w:rPr>
      </w:pPr>
    </w:p>
    <w:p w14:paraId="2FBF5255" w14:textId="77777777" w:rsidR="00716CC0" w:rsidRDefault="00716CC0">
      <w:pPr>
        <w:rPr>
          <w:b/>
        </w:rPr>
      </w:pPr>
      <w:r>
        <w:rPr>
          <w:b/>
        </w:rPr>
        <w:t>Accelerometer Filter Design</w:t>
      </w:r>
    </w:p>
    <w:p w14:paraId="60E18614" w14:textId="77777777" w:rsidR="00716CC0" w:rsidRDefault="00716CC0">
      <w:pPr>
        <w:rPr>
          <w:i/>
        </w:rPr>
      </w:pPr>
      <w:r>
        <w:rPr>
          <w:i/>
        </w:rPr>
        <w:t>Overview:</w:t>
      </w:r>
    </w:p>
    <w:p w14:paraId="46E187C7" w14:textId="47318BCD" w:rsidR="00716CC0" w:rsidRDefault="00716CC0">
      <w:r>
        <w:t xml:space="preserve">An Accelerometer detects acceleration through a MEMS device.  As an accelerometer works with quickly varying measurements, most of the noise present in an accelerometer is contained in a lower bandwidth. </w:t>
      </w:r>
    </w:p>
    <w:p w14:paraId="79492D69" w14:textId="77777777" w:rsidR="00D8219E" w:rsidRDefault="00D8219E">
      <w:r>
        <w:t xml:space="preserve">Using the </w:t>
      </w:r>
      <w:proofErr w:type="spellStart"/>
      <w:r>
        <w:t>Matlab</w:t>
      </w:r>
      <w:proofErr w:type="spellEnd"/>
      <w:r>
        <w:t xml:space="preserve"> Filter Toolbox, a Low pass filter was designed with the following parameters:</w:t>
      </w:r>
    </w:p>
    <w:p w14:paraId="4679AE69" w14:textId="5A7ECAE7" w:rsidR="00D8219E" w:rsidRDefault="00D8219E">
      <w:r>
        <w:t>Filter Type:  Low-Pass, Butterworth, 4</w:t>
      </w:r>
      <w:r w:rsidRPr="00D8219E">
        <w:rPr>
          <w:vertAlign w:val="superscript"/>
        </w:rPr>
        <w:t>th</w:t>
      </w:r>
      <w:r>
        <w:t xml:space="preserve"> Order.</w:t>
      </w:r>
      <w:r>
        <w:br/>
        <w:t>Filter Cutoff Frequency:  20 Hz</w:t>
      </w:r>
      <w:r>
        <w:br/>
        <w:t>Filter Equation:</w:t>
      </w:r>
    </w:p>
    <w:p w14:paraId="21C122EB" w14:textId="545A8A84" w:rsidR="00D8219E" w:rsidRPr="00F25559" w:rsidRDefault="00D821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.001(.0199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+.0797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+.1195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+.0797s+.0199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-3.6353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+4.9709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-3.0293s+.6941</m:t>
              </m:r>
            </m:den>
          </m:f>
        </m:oMath>
      </m:oMathPara>
    </w:p>
    <w:p w14:paraId="70B3A253" w14:textId="5005310C" w:rsidR="00F25559" w:rsidRPr="00716CC0" w:rsidRDefault="00F25559">
      <w:r>
        <w:rPr>
          <w:rFonts w:eastAsiaTheme="minorEastAsia"/>
        </w:rPr>
        <w:t xml:space="preserve">Accelerometer Output: 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,∆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,∆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</w:p>
    <w:p w14:paraId="4B2B8D88" w14:textId="6058E7E7" w:rsidR="00716CC0" w:rsidRPr="00716CC0" w:rsidRDefault="00D20037" w:rsidP="00D8219E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editId="2CE84A6B">
            <wp:extent cx="5924550" cy="4443413"/>
            <wp:effectExtent l="0" t="0" r="0" b="0"/>
            <wp:docPr id="2" name="Picture 2" descr="C:\David.Gitz\projects\robot-chopper\Analysis\Accelerometer\FilterResultsXAx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vid.Gitz\projects\robot-chopper\Analysis\Accelerometer\FilterResultsXAx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9C641EC" w14:textId="3EC8E1E0" w:rsidR="00716CC0" w:rsidRPr="00716CC0" w:rsidRDefault="00D8219E" w:rsidP="00D8219E">
      <w:pPr>
        <w:jc w:val="center"/>
      </w:pPr>
      <w:proofErr w:type="gramStart"/>
      <w:r>
        <w:lastRenderedPageBreak/>
        <w:t>Figure 1.</w:t>
      </w:r>
      <w:proofErr w:type="gramEnd"/>
      <w:r>
        <w:t xml:space="preserve">  Accelerometer Filter Results</w:t>
      </w:r>
    </w:p>
    <w:p w14:paraId="25DBD9AC" w14:textId="77777777" w:rsidR="00716CC0" w:rsidRDefault="00716CC0">
      <w:pPr>
        <w:rPr>
          <w:b/>
        </w:rPr>
      </w:pPr>
      <w:r>
        <w:rPr>
          <w:b/>
        </w:rPr>
        <w:t>Gyroscope Filter Design</w:t>
      </w:r>
    </w:p>
    <w:p w14:paraId="1EC01BDC" w14:textId="678EEB7E" w:rsidR="00716CC0" w:rsidRDefault="00D20037">
      <w:r>
        <w:t xml:space="preserve">A Gyroscope detects rotational movement through a MEMS device.  As a gyroscope works with measurements that are much slower to change, most of the noise present in a gyroscope is present in higher bandwidths. </w:t>
      </w:r>
    </w:p>
    <w:p w14:paraId="269F7739" w14:textId="77777777" w:rsidR="00776062" w:rsidRDefault="00776062" w:rsidP="00776062">
      <w:proofErr w:type="gramStart"/>
      <w:r>
        <w:t>bandwidth</w:t>
      </w:r>
      <w:proofErr w:type="gramEnd"/>
      <w:r>
        <w:t xml:space="preserve">. </w:t>
      </w:r>
    </w:p>
    <w:p w14:paraId="4EAD7D01" w14:textId="1F210EF7" w:rsidR="00776062" w:rsidRDefault="00776062" w:rsidP="00776062">
      <w:r>
        <w:t xml:space="preserve">Using the </w:t>
      </w:r>
      <w:proofErr w:type="spellStart"/>
      <w:r>
        <w:t>Matlab</w:t>
      </w:r>
      <w:proofErr w:type="spellEnd"/>
      <w:r>
        <w:t xml:space="preserve"> Filter Toolbox, a High pass filter was designed with the following parameters:</w:t>
      </w:r>
    </w:p>
    <w:p w14:paraId="70A16B26" w14:textId="2A0DBF9B" w:rsidR="00776062" w:rsidRDefault="00776062" w:rsidP="00776062">
      <w:r>
        <w:t>Filter Type:  High-Pass, Butterworth, 4</w:t>
      </w:r>
      <w:r w:rsidRPr="00D8219E">
        <w:rPr>
          <w:vertAlign w:val="superscript"/>
        </w:rPr>
        <w:t>th</w:t>
      </w:r>
      <w:r>
        <w:t xml:space="preserve"> Order.</w:t>
      </w:r>
      <w:r>
        <w:br/>
        <w:t>Filter Cutoff Frequency:  20 Hz</w:t>
      </w:r>
      <w:r>
        <w:br/>
        <w:t>Filter Equation:</w:t>
      </w:r>
    </w:p>
    <w:p w14:paraId="7B987E32" w14:textId="76F2EB19" w:rsidR="00776062" w:rsidRPr="00716CC0" w:rsidRDefault="00776062" w:rsidP="0077606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.3926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- 1.5705s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+2.3558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-1.5705s+.3296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-2.1909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+2.0419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.895s+.1542</m:t>
              </m:r>
            </m:den>
          </m:f>
        </m:oMath>
      </m:oMathPara>
    </w:p>
    <w:p w14:paraId="667BC575" w14:textId="77777777" w:rsidR="00D20037" w:rsidRDefault="00D20037"/>
    <w:p w14:paraId="35530A7F" w14:textId="1E416E4D" w:rsidR="00D20037" w:rsidRDefault="00D20037">
      <w:pPr>
        <w:rPr>
          <w:b/>
        </w:rPr>
      </w:pPr>
      <w:r>
        <w:rPr>
          <w:noProof/>
        </w:rPr>
        <w:drawing>
          <wp:inline distT="0" distB="0" distL="0" distR="0" wp14:editId="7A76DA85">
            <wp:extent cx="6585987" cy="3752850"/>
            <wp:effectExtent l="0" t="0" r="0" b="0"/>
            <wp:docPr id="3" name="Picture 3" descr="C:\David.Gitz\projects\robot-chopper\Analysis\Gyroscope\FilterResultsP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vid.Gitz\projects\robot-chopper\Analysis\Gyroscope\FilterResultsPit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87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67562AC" w14:textId="318C4283" w:rsidR="00D20037" w:rsidRPr="00716CC0" w:rsidRDefault="00776062" w:rsidP="00D20037">
      <w:pPr>
        <w:jc w:val="center"/>
      </w:pPr>
      <w:proofErr w:type="gramStart"/>
      <w:r>
        <w:t>Figure 2</w:t>
      </w:r>
      <w:r w:rsidR="00D20037">
        <w:t>.</w:t>
      </w:r>
      <w:proofErr w:type="gramEnd"/>
      <w:r w:rsidR="00D20037">
        <w:t xml:space="preserve">  </w:t>
      </w:r>
      <w:r>
        <w:t>Gyroscope</w:t>
      </w:r>
      <w:r w:rsidR="00D20037">
        <w:t xml:space="preserve"> Filter Results</w:t>
      </w:r>
      <w:bookmarkStart w:id="0" w:name="_GoBack"/>
      <w:bookmarkEnd w:id="0"/>
    </w:p>
    <w:sectPr w:rsidR="00D20037" w:rsidRPr="0071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12"/>
    <w:rsid w:val="00342933"/>
    <w:rsid w:val="00716CC0"/>
    <w:rsid w:val="007525BA"/>
    <w:rsid w:val="00776062"/>
    <w:rsid w:val="0081227C"/>
    <w:rsid w:val="009204C9"/>
    <w:rsid w:val="00A60A7C"/>
    <w:rsid w:val="00CB3B12"/>
    <w:rsid w:val="00D20037"/>
    <w:rsid w:val="00D8219E"/>
    <w:rsid w:val="00F2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7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8219E"/>
    <w:rPr>
      <w:color w:val="808080"/>
    </w:rPr>
  </w:style>
  <w:style w:type="character" w:customStyle="1" w:styleId="apple-style-span">
    <w:name w:val="apple-style-span"/>
    <w:basedOn w:val="DefaultParagraphFont"/>
    <w:rsid w:val="0081227C"/>
  </w:style>
  <w:style w:type="character" w:customStyle="1" w:styleId="apple-converted-space">
    <w:name w:val="apple-converted-space"/>
    <w:basedOn w:val="DefaultParagraphFont"/>
    <w:rsid w:val="00812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8219E"/>
    <w:rPr>
      <w:color w:val="808080"/>
    </w:rPr>
  </w:style>
  <w:style w:type="character" w:customStyle="1" w:styleId="apple-style-span">
    <w:name w:val="apple-style-span"/>
    <w:basedOn w:val="DefaultParagraphFont"/>
    <w:rsid w:val="0081227C"/>
  </w:style>
  <w:style w:type="character" w:customStyle="1" w:styleId="apple-converted-space">
    <w:name w:val="apple-converted-space"/>
    <w:basedOn w:val="DefaultParagraphFont"/>
    <w:rsid w:val="0081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Gitz</dc:creator>
  <cp:lastModifiedBy>David Gitz</cp:lastModifiedBy>
  <cp:revision>3</cp:revision>
  <dcterms:created xsi:type="dcterms:W3CDTF">2010-03-29T01:59:00Z</dcterms:created>
  <dcterms:modified xsi:type="dcterms:W3CDTF">2010-03-29T01:59:00Z</dcterms:modified>
</cp:coreProperties>
</file>